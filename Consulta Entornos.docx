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FC0F" w14:textId="77777777" w:rsidR="000150E9" w:rsidRPr="00747403" w:rsidRDefault="00CC5BE4" w:rsidP="00D271D5">
      <w:pPr>
        <w:pStyle w:val="Subttulo"/>
        <w:spacing w:line="360" w:lineRule="auto"/>
        <w:ind w:left="-142"/>
        <w:jc w:val="both"/>
        <w:rPr>
          <w:rFonts w:cstheme="majorHAnsi"/>
          <w:noProof/>
          <w:sz w:val="56"/>
        </w:rPr>
      </w:pPr>
      <w:r w:rsidRPr="00747403">
        <w:rPr>
          <w:rFonts w:cstheme="majorHAnsi"/>
          <w:noProof/>
          <w:sz w:val="56"/>
        </w:rPr>
        <w:t>PHP</w:t>
      </w:r>
    </w:p>
    <w:p w14:paraId="2DB0BF97" w14:textId="77777777" w:rsidR="009853E9" w:rsidRPr="00747403" w:rsidRDefault="009853E9" w:rsidP="00D271D5">
      <w:pPr>
        <w:spacing w:line="360" w:lineRule="auto"/>
        <w:ind w:left="-142"/>
        <w:jc w:val="both"/>
        <w:rPr>
          <w:rFonts w:asciiTheme="majorHAnsi" w:hAnsiTheme="majorHAnsi" w:cstheme="majorHAnsi"/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747403" w14:paraId="75623D37" w14:textId="77777777" w:rsidTr="00BF457D">
        <w:tc>
          <w:tcPr>
            <w:tcW w:w="5310" w:type="dxa"/>
          </w:tcPr>
          <w:p w14:paraId="70B2CC29" w14:textId="77777777" w:rsidR="00B61F85" w:rsidRPr="00747403" w:rsidRDefault="00B61F85" w:rsidP="00D271D5">
            <w:pPr>
              <w:spacing w:line="360" w:lineRule="auto"/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14:paraId="164F259A" w14:textId="77777777" w:rsidR="00B61F85" w:rsidRPr="00747403" w:rsidRDefault="00B61F85" w:rsidP="00D271D5">
            <w:pPr>
              <w:spacing w:line="360" w:lineRule="auto"/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</w:tr>
    </w:tbl>
    <w:p w14:paraId="54D350A1" w14:textId="77777777" w:rsidR="00BB0758" w:rsidRPr="00747403" w:rsidRDefault="00987B01" w:rsidP="00D271D5">
      <w:pPr>
        <w:pStyle w:val="Ttulo1"/>
        <w:spacing w:line="360" w:lineRule="auto"/>
        <w:ind w:left="-142"/>
        <w:jc w:val="both"/>
        <w:rPr>
          <w:rFonts w:cstheme="majorHAnsi"/>
          <w:noProof/>
          <w:lang w:bidi="es-ES"/>
        </w:rPr>
      </w:pPr>
      <w:r>
        <w:rPr>
          <w:rFonts w:cstheme="majorHAnsi"/>
          <w:noProof/>
          <w:lang w:bidi="es-ES"/>
        </w:rPr>
        <w:t>Consulta</w:t>
      </w:r>
    </w:p>
    <w:p w14:paraId="49C90ED3" w14:textId="77777777" w:rsidR="00747403" w:rsidRPr="00747403" w:rsidRDefault="00747403" w:rsidP="00D271D5">
      <w:pPr>
        <w:spacing w:before="0" w:line="360" w:lineRule="auto"/>
        <w:jc w:val="both"/>
        <w:rPr>
          <w:rFonts w:asciiTheme="majorHAnsi" w:eastAsia="Times New Roman" w:hAnsiTheme="majorHAnsi" w:cstheme="majorHAnsi"/>
          <w:color w:val="000000"/>
        </w:rPr>
      </w:pPr>
    </w:p>
    <w:p w14:paraId="414A826E" w14:textId="77777777" w:rsidR="00745633" w:rsidRDefault="00745633" w:rsidP="00D271D5">
      <w:pPr>
        <w:spacing w:before="0" w:after="160" w:line="360" w:lineRule="auto"/>
        <w:jc w:val="both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 xml:space="preserve">Consultar en que plataformas se puede generar código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php</w:t>
      </w:r>
      <w:proofErr w:type="spellEnd"/>
      <w:r>
        <w:rPr>
          <w:rFonts w:asciiTheme="majorHAnsi" w:eastAsia="Times New Roman" w:hAnsiTheme="majorHAnsi" w:cstheme="majorHAnsi"/>
          <w:color w:val="000000"/>
        </w:rPr>
        <w:t>, cuáles son sus diferencias, y su instalación.</w:t>
      </w:r>
    </w:p>
    <w:p w14:paraId="627A7E44" w14:textId="24E8CAFB" w:rsidR="00745633" w:rsidRDefault="00745633" w:rsidP="00D271D5">
      <w:pPr>
        <w:spacing w:before="0" w:after="160" w:line="360" w:lineRule="auto"/>
        <w:jc w:val="both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Documentar el proceso.</w:t>
      </w:r>
    </w:p>
    <w:p w14:paraId="11BFB97B" w14:textId="033B634D" w:rsidR="00386CFC" w:rsidRDefault="00386CFC" w:rsidP="00D271D5">
      <w:pPr>
        <w:spacing w:before="0" w:after="160" w:line="360" w:lineRule="auto"/>
        <w:jc w:val="both"/>
        <w:rPr>
          <w:rFonts w:asciiTheme="majorHAnsi" w:eastAsia="Times New Roman" w:hAnsiTheme="majorHAnsi" w:cstheme="majorHAnsi"/>
          <w:color w:val="000000"/>
        </w:rPr>
      </w:pPr>
    </w:p>
    <w:p w14:paraId="185D3C9E" w14:textId="6E8C4A67" w:rsidR="00386CFC" w:rsidRPr="00B37319" w:rsidRDefault="00386CFC" w:rsidP="00D271D5">
      <w:pPr>
        <w:spacing w:before="0" w:after="160" w:line="360" w:lineRule="auto"/>
        <w:jc w:val="both"/>
      </w:pPr>
      <w:r w:rsidRPr="00B37319">
        <w:t xml:space="preserve">Entendiendo que un generador de código </w:t>
      </w:r>
      <w:proofErr w:type="spellStart"/>
      <w:r w:rsidRPr="00B37319">
        <w:t>php</w:t>
      </w:r>
      <w:proofErr w:type="spellEnd"/>
      <w:r w:rsidRPr="00B37319">
        <w:t xml:space="preserve"> es un conjunto de librerías que nos permiten ahorrar tiempo</w:t>
      </w:r>
      <w:r w:rsidR="00FE018C" w:rsidRPr="00B37319">
        <w:t xml:space="preserve"> y mejorar la seguridad, </w:t>
      </w:r>
      <w:proofErr w:type="spellStart"/>
      <w:r w:rsidR="00FE018C" w:rsidRPr="00B37319">
        <w:t>etc</w:t>
      </w:r>
      <w:proofErr w:type="spellEnd"/>
      <w:r w:rsidR="00FE018C" w:rsidRPr="00B37319">
        <w:t>;</w:t>
      </w:r>
      <w:r w:rsidRPr="00B37319">
        <w:t xml:space="preserve"> al momento de desarrollar aplicaciones y plataformas web, también conocidos como </w:t>
      </w:r>
      <w:proofErr w:type="spellStart"/>
      <w:r w:rsidRPr="00B37319">
        <w:t>Frameworks</w:t>
      </w:r>
      <w:proofErr w:type="spellEnd"/>
      <w:r w:rsidRPr="00B37319">
        <w:t>.</w:t>
      </w:r>
    </w:p>
    <w:p w14:paraId="7B7FDF69" w14:textId="73AAB395" w:rsidR="00386CFC" w:rsidRPr="00B37319" w:rsidRDefault="00386CFC" w:rsidP="00D271D5">
      <w:pPr>
        <w:spacing w:before="0" w:after="160" w:line="360" w:lineRule="auto"/>
        <w:jc w:val="both"/>
      </w:pPr>
    </w:p>
    <w:p w14:paraId="7D49B30B" w14:textId="5FE4806F" w:rsidR="00386CFC" w:rsidRDefault="00386CFC" w:rsidP="00D271D5">
      <w:pPr>
        <w:spacing w:before="0" w:after="160" w:line="360" w:lineRule="auto"/>
        <w:jc w:val="both"/>
      </w:pPr>
      <w:r>
        <w:t xml:space="preserve">En el </w:t>
      </w:r>
      <w:r w:rsidRPr="00B37319">
        <w:t>mercado</w:t>
      </w:r>
      <w:r>
        <w:t xml:space="preserve"> existen diferentes opciones de programas que nos faciliten la tarea a la hora de generar código PHP orientado a bases de datos</w:t>
      </w:r>
      <w:r w:rsidR="00265B9C">
        <w:t xml:space="preserve"> como: </w:t>
      </w:r>
      <w:r>
        <w:t>PHP MySQL</w:t>
      </w:r>
      <w:r w:rsidR="00265B9C">
        <w:t xml:space="preserve">, </w:t>
      </w:r>
      <w:proofErr w:type="spellStart"/>
      <w:r>
        <w:t>Wizard</w:t>
      </w:r>
      <w:proofErr w:type="spellEnd"/>
      <w:r>
        <w:t xml:space="preserve">, PHP </w:t>
      </w:r>
      <w:proofErr w:type="spellStart"/>
      <w:r>
        <w:t>Generator</w:t>
      </w:r>
      <w:proofErr w:type="spellEnd"/>
      <w:r w:rsidR="00265B9C">
        <w:t xml:space="preserve"> y </w:t>
      </w:r>
      <w:proofErr w:type="spellStart"/>
      <w:r>
        <w:t>Scriptcase</w:t>
      </w:r>
      <w:proofErr w:type="spellEnd"/>
      <w:r w:rsidR="00265B9C">
        <w:t>, S</w:t>
      </w:r>
      <w:r>
        <w:t>on algunos de ellos</w:t>
      </w:r>
      <w:r w:rsidR="00265B9C">
        <w:t xml:space="preserve"> y</w:t>
      </w:r>
      <w:r>
        <w:t xml:space="preserve"> sin embargo, </w:t>
      </w:r>
      <w:r w:rsidR="00265B9C">
        <w:t xml:space="preserve">hay muchos más </w:t>
      </w:r>
      <w:r w:rsidR="00B37319">
        <w:t xml:space="preserve">que también son </w:t>
      </w:r>
      <w:r w:rsidR="00265B9C">
        <w:t xml:space="preserve">orientado a objetos y en general a desarrollo web como: </w:t>
      </w:r>
      <w:r>
        <w:t>Laravel</w:t>
      </w:r>
      <w:r w:rsidR="00265B9C">
        <w:t xml:space="preserve">, </w:t>
      </w:r>
      <w:proofErr w:type="spellStart"/>
      <w:r>
        <w:t>Symfony</w:t>
      </w:r>
      <w:proofErr w:type="spellEnd"/>
      <w:r w:rsidR="00265B9C">
        <w:t xml:space="preserve">, </w:t>
      </w:r>
      <w:proofErr w:type="spellStart"/>
      <w:r>
        <w:t>CodeIgniter</w:t>
      </w:r>
      <w:proofErr w:type="spellEnd"/>
      <w:r w:rsidR="00265B9C">
        <w:t xml:space="preserve">, </w:t>
      </w:r>
      <w:r>
        <w:t>Zend</w:t>
      </w:r>
      <w:r w:rsidR="00265B9C">
        <w:t xml:space="preserve">, </w:t>
      </w:r>
      <w:proofErr w:type="spellStart"/>
      <w:r>
        <w:t>Yii</w:t>
      </w:r>
      <w:proofErr w:type="spellEnd"/>
      <w:r w:rsidR="00265B9C">
        <w:t xml:space="preserve">, </w:t>
      </w:r>
      <w:proofErr w:type="spellStart"/>
      <w:r>
        <w:t>CakePHP</w:t>
      </w:r>
      <w:proofErr w:type="spellEnd"/>
      <w:r w:rsidR="00265B9C">
        <w:t xml:space="preserve">, </w:t>
      </w:r>
      <w:r>
        <w:t>Slim</w:t>
      </w:r>
      <w:r w:rsidR="00265B9C">
        <w:t xml:space="preserve">, </w:t>
      </w:r>
      <w:proofErr w:type="spellStart"/>
      <w:r>
        <w:t>Phalcon</w:t>
      </w:r>
      <w:proofErr w:type="spellEnd"/>
      <w:r w:rsidR="00265B9C">
        <w:t xml:space="preserve">, </w:t>
      </w:r>
      <w:proofErr w:type="spellStart"/>
      <w:r>
        <w:t>FuelPHP</w:t>
      </w:r>
      <w:proofErr w:type="spellEnd"/>
      <w:r w:rsidR="00265B9C">
        <w:t xml:space="preserve"> y </w:t>
      </w:r>
      <w:proofErr w:type="spellStart"/>
      <w:r>
        <w:t>Fat</w:t>
      </w:r>
      <w:proofErr w:type="spellEnd"/>
      <w:r>
        <w:t>-Free</w:t>
      </w:r>
    </w:p>
    <w:p w14:paraId="1E20A4DD" w14:textId="4E1821A2" w:rsidR="00265B9C" w:rsidRDefault="00265B9C" w:rsidP="00D271D5">
      <w:pPr>
        <w:spacing w:before="0" w:after="160" w:line="360" w:lineRule="auto"/>
        <w:jc w:val="both"/>
      </w:pPr>
      <w:r>
        <w:t>Principales diferencias:</w:t>
      </w:r>
    </w:p>
    <w:p w14:paraId="0ECF154D" w14:textId="73946BB1" w:rsidR="00265B9C" w:rsidRDefault="00265B9C" w:rsidP="00D271D5">
      <w:pPr>
        <w:spacing w:before="0" w:after="160" w:line="360" w:lineRule="auto"/>
        <w:jc w:val="both"/>
      </w:pPr>
      <w:r>
        <w:t xml:space="preserve">Algunos más fáciles de usar, otros más adecuados para versiones antiguas de PHP, algunos con mejor seguridad, otros con </w:t>
      </w:r>
      <w:r w:rsidR="00FE018C">
        <w:t xml:space="preserve">mayor </w:t>
      </w:r>
      <w:r>
        <w:t>escalabilidad y rendimiento por obligar a mantener buenas prá</w:t>
      </w:r>
      <w:r w:rsidR="00FE018C">
        <w:t>c</w:t>
      </w:r>
      <w:r>
        <w:t>ticas</w:t>
      </w:r>
      <w:r w:rsidR="00FE018C">
        <w:t>, algunos con curva de aprendizaje óptima, etc.</w:t>
      </w:r>
    </w:p>
    <w:p w14:paraId="1FF45D7D" w14:textId="7CB3455F" w:rsidR="00FE018C" w:rsidRDefault="00FE018C" w:rsidP="00D271D5">
      <w:pPr>
        <w:spacing w:before="0" w:after="160" w:line="360" w:lineRule="auto"/>
        <w:jc w:val="both"/>
      </w:pPr>
    </w:p>
    <w:p w14:paraId="047939DD" w14:textId="27C07F43" w:rsidR="00FE018C" w:rsidRDefault="00FE018C" w:rsidP="00D271D5">
      <w:pPr>
        <w:spacing w:before="0" w:after="160" w:line="360" w:lineRule="auto"/>
        <w:jc w:val="both"/>
      </w:pPr>
      <w:r>
        <w:lastRenderedPageBreak/>
        <w:t xml:space="preserve">La mayoría de estos </w:t>
      </w:r>
      <w:proofErr w:type="spellStart"/>
      <w:r>
        <w:t>framewirks</w:t>
      </w:r>
      <w:proofErr w:type="spellEnd"/>
      <w:r>
        <w:t xml:space="preserve"> se instala desde un editor de comandos como el CMD, </w:t>
      </w:r>
      <w:proofErr w:type="spellStart"/>
      <w:r w:rsidR="00B37319">
        <w:t>Wndows</w:t>
      </w:r>
      <w:proofErr w:type="spellEnd"/>
      <w:r w:rsidR="00B37319">
        <w:t xml:space="preserve"> </w:t>
      </w:r>
      <w:proofErr w:type="spellStart"/>
      <w:r w:rsidR="00B37319">
        <w:t>Power</w:t>
      </w:r>
      <w:proofErr w:type="spellEnd"/>
      <w:r w:rsidR="00B37319">
        <w:t xml:space="preserve"> Shell, Terminal (Mac), etc.</w:t>
      </w:r>
    </w:p>
    <w:p w14:paraId="1EDEF666" w14:textId="754DEAC9" w:rsidR="00B37319" w:rsidRDefault="00B37319" w:rsidP="00D271D5">
      <w:pPr>
        <w:spacing w:before="0" w:after="160" w:line="360" w:lineRule="auto"/>
        <w:jc w:val="both"/>
      </w:pPr>
      <w:r>
        <w:t>Siguiendo unos simples pasos y terminando el proceso con un hola mundo o una simple aplicación de ejemplo.</w:t>
      </w:r>
    </w:p>
    <w:p w14:paraId="7A6CCC3D" w14:textId="4935165B" w:rsidR="00FE018C" w:rsidRDefault="00FE018C" w:rsidP="00D271D5">
      <w:pPr>
        <w:spacing w:before="0" w:after="160" w:line="360" w:lineRule="auto"/>
        <w:jc w:val="both"/>
      </w:pPr>
    </w:p>
    <w:p w14:paraId="14A78C49" w14:textId="48679BDE" w:rsidR="00B37319" w:rsidRDefault="00B37319" w:rsidP="00D271D5">
      <w:pPr>
        <w:spacing w:before="0" w:after="160" w:line="360" w:lineRule="auto"/>
        <w:jc w:val="both"/>
      </w:pPr>
      <w:r>
        <w:t xml:space="preserve">Bibliografía: </w:t>
      </w:r>
    </w:p>
    <w:p w14:paraId="49D35C67" w14:textId="52BB3E94" w:rsidR="00B37319" w:rsidRDefault="00B37319" w:rsidP="00D271D5">
      <w:pPr>
        <w:spacing w:before="0" w:after="160" w:line="360" w:lineRule="auto"/>
        <w:jc w:val="both"/>
      </w:pPr>
      <w:hyperlink r:id="rId11" w:history="1">
        <w:r w:rsidRPr="00E4109B">
          <w:rPr>
            <w:rStyle w:val="Hipervnculo"/>
          </w:rPr>
          <w:t>https://kinsta.com/es/blog/frameworks-php/</w:t>
        </w:r>
      </w:hyperlink>
    </w:p>
    <w:p w14:paraId="27628710" w14:textId="2A8AC9CA" w:rsidR="00B37319" w:rsidRDefault="00B37319" w:rsidP="00D271D5">
      <w:pPr>
        <w:spacing w:before="0" w:after="160" w:line="360" w:lineRule="auto"/>
        <w:jc w:val="both"/>
      </w:pPr>
      <w:hyperlink r:id="rId12" w:history="1">
        <w:r w:rsidRPr="00E4109B">
          <w:rPr>
            <w:rStyle w:val="Hipervnculo"/>
          </w:rPr>
          <w:t>https://www.google.com/search?q=intalacion+entre+laravel++codeigniter+synmfony+zend&amp;rlz=1C1ONGR_esCO1023CO1023&amp;sxsrf=ALiCzsavMn5Z5aQpnGsyKicD7NbMvOM6-Q%3A1667313878234&amp;ei=1jBhY-bzDZyZwbkP9uGFgA4&amp;ved=0ahUKEwjmtsObnI37AhWcTDABHfZwAeAQ4dUDCA8&amp;uact=5&amp;oq=intalacion+entre+laravel++codeigniter+synmfony+zend&amp;gs_lp=Egxnd3Mtd2l6LXNlcnC4AQP4AQEyBRAAGKIEMgUQABiiBDIFEAAYogQyBRAAGKIEwgIKEAAYRxjWBBiwA5AGCEjPOVDjGFjgMnACeAHIAQCQAQCYAcQBoAHMD6oBBDAuMTHiAwQgQRgA4gMEIEYYAIgGAQ&amp;sclient=gws-wiz-serp</w:t>
        </w:r>
      </w:hyperlink>
    </w:p>
    <w:p w14:paraId="2D9FF6DA" w14:textId="75D57160" w:rsidR="00B37319" w:rsidRDefault="00B37319" w:rsidP="00D271D5">
      <w:pPr>
        <w:spacing w:before="0" w:after="160" w:line="360" w:lineRule="auto"/>
        <w:jc w:val="both"/>
      </w:pPr>
      <w:hyperlink r:id="rId13" w:history="1">
        <w:r w:rsidRPr="00E4109B">
          <w:rPr>
            <w:rStyle w:val="Hipervnculo"/>
          </w:rPr>
          <w:t>https://www.google.com/search?q=generadores+de+codigo+php+mas+comunes&amp;rlz=1C1ONGR_esCO1023CO1023&amp;sxsrf=ALiCzsZf2oJxZPEG2BjtX7JjAUSu412peA%3A1667312812992&amp;ei=rCxhY8KOPJuqwbkPv72WsA0&amp;ved=0ahUKEwjClMqfmI37AhUbVTABHb-eBdYQ4dUDCA8&amp;uact=5&amp;oq=generadores+de+codigo+php+mas+comunes&amp;gs_lp=Egxnd3Mtd2l6LXNlcnC4AQP4AQEyBRAhGKABwgIKEAAYRxjWBBiwA8ICBhAAGBYYHsICCBAhGBYYHhgdkAYISJYYUMAHWKUXcAF4AcgBAJABAJgBzQGgAYMPqgEFMC45LjLiAwQgQRgA4gMEIEYYAIgGAQ&amp;sclient=gws-wiz-serp</w:t>
        </w:r>
      </w:hyperlink>
    </w:p>
    <w:p w14:paraId="0027F812" w14:textId="5EC3FD36" w:rsidR="00B37319" w:rsidRDefault="00B37319" w:rsidP="00D271D5">
      <w:pPr>
        <w:spacing w:before="0" w:after="160" w:line="360" w:lineRule="auto"/>
        <w:jc w:val="both"/>
      </w:pPr>
      <w:hyperlink r:id="rId14" w:history="1">
        <w:r w:rsidRPr="00E4109B">
          <w:rPr>
            <w:rStyle w:val="Hipervnculo"/>
          </w:rPr>
          <w:t>https://upcommons.upc.edu/bitstream/handle/2117/77192/memoria.pdf?sequence=1&amp;isAllowed=y</w:t>
        </w:r>
      </w:hyperlink>
    </w:p>
    <w:p w14:paraId="5235CA43" w14:textId="77777777" w:rsidR="00B37319" w:rsidRPr="00265B9C" w:rsidRDefault="00B37319" w:rsidP="00D271D5">
      <w:pPr>
        <w:spacing w:before="0" w:after="160" w:line="360" w:lineRule="auto"/>
        <w:jc w:val="both"/>
      </w:pPr>
    </w:p>
    <w:sectPr w:rsidR="00B37319" w:rsidRPr="00265B9C" w:rsidSect="00F55E1B">
      <w:footerReference w:type="default" r:id="rId15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3F80" w14:textId="77777777" w:rsidR="00E24AC3" w:rsidRDefault="00E24AC3">
      <w:pPr>
        <w:spacing w:line="240" w:lineRule="auto"/>
      </w:pPr>
      <w:r>
        <w:separator/>
      </w:r>
    </w:p>
  </w:endnote>
  <w:endnote w:type="continuationSeparator" w:id="0">
    <w:p w14:paraId="0B986C00" w14:textId="77777777" w:rsidR="00E24AC3" w:rsidRDefault="00E24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1C44" w14:textId="77777777"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26760E" wp14:editId="128BC158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9581" w14:textId="77777777" w:rsidR="00E24AC3" w:rsidRDefault="00E24AC3">
      <w:pPr>
        <w:spacing w:line="240" w:lineRule="auto"/>
      </w:pPr>
      <w:r>
        <w:separator/>
      </w:r>
    </w:p>
  </w:footnote>
  <w:footnote w:type="continuationSeparator" w:id="0">
    <w:p w14:paraId="7F19EF00" w14:textId="77777777" w:rsidR="00E24AC3" w:rsidRDefault="00E24A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690380583">
    <w:abstractNumId w:val="9"/>
  </w:num>
  <w:num w:numId="2" w16cid:durableId="2027363046">
    <w:abstractNumId w:val="8"/>
  </w:num>
  <w:num w:numId="3" w16cid:durableId="2124377299">
    <w:abstractNumId w:val="7"/>
  </w:num>
  <w:num w:numId="4" w16cid:durableId="1511221064">
    <w:abstractNumId w:val="6"/>
  </w:num>
  <w:num w:numId="5" w16cid:durableId="1019310359">
    <w:abstractNumId w:val="5"/>
  </w:num>
  <w:num w:numId="6" w16cid:durableId="509032420">
    <w:abstractNumId w:val="4"/>
  </w:num>
  <w:num w:numId="7" w16cid:durableId="238488661">
    <w:abstractNumId w:val="3"/>
  </w:num>
  <w:num w:numId="8" w16cid:durableId="57676336">
    <w:abstractNumId w:val="2"/>
  </w:num>
  <w:num w:numId="9" w16cid:durableId="603075524">
    <w:abstractNumId w:val="1"/>
  </w:num>
  <w:num w:numId="10" w16cid:durableId="50393687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n-GB" w:vendorID="64" w:dllVersion="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1B"/>
    <w:rsid w:val="00014901"/>
    <w:rsid w:val="000150E9"/>
    <w:rsid w:val="00030E3C"/>
    <w:rsid w:val="0005015F"/>
    <w:rsid w:val="00072D27"/>
    <w:rsid w:val="00083C22"/>
    <w:rsid w:val="00086E87"/>
    <w:rsid w:val="000871A8"/>
    <w:rsid w:val="000A036B"/>
    <w:rsid w:val="000A5828"/>
    <w:rsid w:val="000B5AE8"/>
    <w:rsid w:val="000D0E4A"/>
    <w:rsid w:val="000D1ADE"/>
    <w:rsid w:val="000F11B9"/>
    <w:rsid w:val="000F7EA0"/>
    <w:rsid w:val="00102341"/>
    <w:rsid w:val="00105960"/>
    <w:rsid w:val="00106857"/>
    <w:rsid w:val="001073CE"/>
    <w:rsid w:val="00121553"/>
    <w:rsid w:val="00131CAB"/>
    <w:rsid w:val="001346D8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65B9C"/>
    <w:rsid w:val="00276926"/>
    <w:rsid w:val="002A67C8"/>
    <w:rsid w:val="002B40B7"/>
    <w:rsid w:val="002C5D75"/>
    <w:rsid w:val="002D5ABC"/>
    <w:rsid w:val="00301789"/>
    <w:rsid w:val="00325194"/>
    <w:rsid w:val="003728E3"/>
    <w:rsid w:val="00384EC2"/>
    <w:rsid w:val="00386CFC"/>
    <w:rsid w:val="003962D3"/>
    <w:rsid w:val="003C7D9D"/>
    <w:rsid w:val="003E3A63"/>
    <w:rsid w:val="00430126"/>
    <w:rsid w:val="00457BEB"/>
    <w:rsid w:val="00461B2E"/>
    <w:rsid w:val="00482CFC"/>
    <w:rsid w:val="00487996"/>
    <w:rsid w:val="00491910"/>
    <w:rsid w:val="004A3D03"/>
    <w:rsid w:val="004B695E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09C3"/>
    <w:rsid w:val="006F53EE"/>
    <w:rsid w:val="00717507"/>
    <w:rsid w:val="007263B8"/>
    <w:rsid w:val="00726D9C"/>
    <w:rsid w:val="00726F2C"/>
    <w:rsid w:val="00736D30"/>
    <w:rsid w:val="00742FF3"/>
    <w:rsid w:val="00745633"/>
    <w:rsid w:val="00747403"/>
    <w:rsid w:val="00762FA1"/>
    <w:rsid w:val="00794B27"/>
    <w:rsid w:val="007A0CA7"/>
    <w:rsid w:val="007A73CB"/>
    <w:rsid w:val="007A7846"/>
    <w:rsid w:val="007B2795"/>
    <w:rsid w:val="007D04AD"/>
    <w:rsid w:val="007F66F5"/>
    <w:rsid w:val="00812400"/>
    <w:rsid w:val="0082203C"/>
    <w:rsid w:val="008360A8"/>
    <w:rsid w:val="008416E0"/>
    <w:rsid w:val="00861E73"/>
    <w:rsid w:val="008639C8"/>
    <w:rsid w:val="00897BFF"/>
    <w:rsid w:val="008B288F"/>
    <w:rsid w:val="008B52CB"/>
    <w:rsid w:val="008B6B9D"/>
    <w:rsid w:val="008C61B9"/>
    <w:rsid w:val="00906571"/>
    <w:rsid w:val="00912477"/>
    <w:rsid w:val="009139AF"/>
    <w:rsid w:val="00943B06"/>
    <w:rsid w:val="00945864"/>
    <w:rsid w:val="009655F3"/>
    <w:rsid w:val="009853E9"/>
    <w:rsid w:val="00987B01"/>
    <w:rsid w:val="00996E16"/>
    <w:rsid w:val="009B69C5"/>
    <w:rsid w:val="009F72A7"/>
    <w:rsid w:val="00A107D2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2954"/>
    <w:rsid w:val="00AA661C"/>
    <w:rsid w:val="00AC2F58"/>
    <w:rsid w:val="00AD6ECB"/>
    <w:rsid w:val="00AF085C"/>
    <w:rsid w:val="00B03F81"/>
    <w:rsid w:val="00B369B4"/>
    <w:rsid w:val="00B37319"/>
    <w:rsid w:val="00B41A33"/>
    <w:rsid w:val="00B53817"/>
    <w:rsid w:val="00B55B7F"/>
    <w:rsid w:val="00B61F85"/>
    <w:rsid w:val="00B73B02"/>
    <w:rsid w:val="00B970F2"/>
    <w:rsid w:val="00BA3CC7"/>
    <w:rsid w:val="00BA42C8"/>
    <w:rsid w:val="00BB0758"/>
    <w:rsid w:val="00BF457D"/>
    <w:rsid w:val="00BF4775"/>
    <w:rsid w:val="00CA0C45"/>
    <w:rsid w:val="00CC3AB0"/>
    <w:rsid w:val="00CC5BE4"/>
    <w:rsid w:val="00CF12AE"/>
    <w:rsid w:val="00D1798D"/>
    <w:rsid w:val="00D271D5"/>
    <w:rsid w:val="00D70ED8"/>
    <w:rsid w:val="00D902A4"/>
    <w:rsid w:val="00DB2323"/>
    <w:rsid w:val="00DB331E"/>
    <w:rsid w:val="00DC2230"/>
    <w:rsid w:val="00DC30B1"/>
    <w:rsid w:val="00DC4E21"/>
    <w:rsid w:val="00DD5358"/>
    <w:rsid w:val="00E02D09"/>
    <w:rsid w:val="00E2129F"/>
    <w:rsid w:val="00E224A0"/>
    <w:rsid w:val="00E24AC3"/>
    <w:rsid w:val="00E254F0"/>
    <w:rsid w:val="00E4313F"/>
    <w:rsid w:val="00E51168"/>
    <w:rsid w:val="00E55B4B"/>
    <w:rsid w:val="00E72A21"/>
    <w:rsid w:val="00E7715A"/>
    <w:rsid w:val="00E958C6"/>
    <w:rsid w:val="00EB700D"/>
    <w:rsid w:val="00EE0BFE"/>
    <w:rsid w:val="00F14AA8"/>
    <w:rsid w:val="00F31CE8"/>
    <w:rsid w:val="00F33B83"/>
    <w:rsid w:val="00F41B42"/>
    <w:rsid w:val="00F54BD0"/>
    <w:rsid w:val="00F55E1B"/>
    <w:rsid w:val="00FE018C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7786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EE0BFE"/>
  </w:style>
  <w:style w:type="character" w:styleId="Mencinsinresolver">
    <w:name w:val="Unresolved Mention"/>
    <w:basedOn w:val="Fuentedeprrafopredeter"/>
    <w:uiPriority w:val="99"/>
    <w:semiHidden/>
    <w:unhideWhenUsed/>
    <w:rsid w:val="00B37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6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search?q=generadores+de+codigo+php+mas+comunes&amp;rlz=1C1ONGR_esCO1023CO1023&amp;sxsrf=ALiCzsZf2oJxZPEG2BjtX7JjAUSu412peA%3A1667312812992&amp;ei=rCxhY8KOPJuqwbkPv72WsA0&amp;ved=0ahUKEwjClMqfmI37AhUbVTABHb-eBdYQ4dUDCA8&amp;uact=5&amp;oq=generadores+de+codigo+php+mas+comunes&amp;gs_lp=Egxnd3Mtd2l6LXNlcnC4AQP4AQEyBRAhGKABwgIKEAAYRxjWBBiwA8ICBhAAGBYYHsICCBAhGBYYHhgdkAYISJYYUMAHWKUXcAF4AcgBAJABAJgBzQGgAYMPqgEFMC45LjLiAwQgQRgA4gMEIEYYAIgGAQ&amp;sclient=gws-wiz-ser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ogle.com/search?q=intalacion+entre+laravel++codeigniter+synmfony+zend&amp;rlz=1C1ONGR_esCO1023CO1023&amp;sxsrf=ALiCzsavMn5Z5aQpnGsyKicD7NbMvOM6-Q%3A1667313878234&amp;ei=1jBhY-bzDZyZwbkP9uGFgA4&amp;ved=0ahUKEwjmtsObnI37AhWcTDABHfZwAeAQ4dUDCA8&amp;uact=5&amp;oq=intalacion+entre+laravel++codeigniter+synmfony+zend&amp;gs_lp=Egxnd3Mtd2l6LXNlcnC4AQP4AQEyBRAAGKIEMgUQABiiBDIFEAAYogQyBRAAGKIEwgIKEAAYRxjWBBiwA5AGCEjPOVDjGFjgMnACeAHIAQCQAQCYAcQBoAHMD6oBBDAuMTHiAwQgQRgA4gMEIEYYAIgGAQ&amp;sclient=gws-wiz-ser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kinsta.com/es/blog/frameworks-php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pcommons.upc.edu/bitstream/handle/2117/77192/memoria.pdf?sequence=1&amp;isAllowed=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0524B1-4F6D-49A0-AB8A-692DE1DCF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2</Pages>
  <Words>538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2022-11-01T15:02:00Z</dcterms:created>
  <dcterms:modified xsi:type="dcterms:W3CDTF">2022-11-01T15:02:00Z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